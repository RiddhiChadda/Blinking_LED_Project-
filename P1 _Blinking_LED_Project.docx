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92872" w14:paraId="3811F260" w14:textId="77777777">
        <w:tc>
          <w:tcPr>
            <w:tcW w:w="965" w:type="dxa"/>
            <w:shd w:val="clear" w:color="auto" w:fill="3A3A3A" w:themeFill="text2"/>
          </w:tcPr>
          <w:p w14:paraId="32285939" w14:textId="77777777" w:rsidR="00892872" w:rsidRDefault="00892872">
            <w:pPr>
              <w:spacing w:before="260"/>
            </w:pPr>
          </w:p>
        </w:tc>
        <w:tc>
          <w:tcPr>
            <w:tcW w:w="518" w:type="dxa"/>
          </w:tcPr>
          <w:p w14:paraId="50F3AA69" w14:textId="3DDC06A2" w:rsidR="001B5679" w:rsidRDefault="001B5679">
            <w:pPr>
              <w:spacing w:before="260"/>
            </w:pPr>
          </w:p>
        </w:tc>
        <w:tc>
          <w:tcPr>
            <w:tcW w:w="8581" w:type="dxa"/>
          </w:tcPr>
          <w:p w14:paraId="4A88F125" w14:textId="6B2D77EF" w:rsidR="001B5679" w:rsidRDefault="001B5679" w:rsidP="001B5679">
            <w:pPr>
              <w:pStyle w:val="Subtitle"/>
            </w:pPr>
            <w:r>
              <w:t>Project 1</w:t>
            </w:r>
          </w:p>
          <w:p w14:paraId="7D1209E1" w14:textId="346E83AE" w:rsidR="00892872" w:rsidRPr="001B5679" w:rsidRDefault="001B5679" w:rsidP="001B5679">
            <w:pPr>
              <w:pStyle w:val="Title"/>
              <w:rPr>
                <w:sz w:val="76"/>
                <w:szCs w:val="76"/>
              </w:rPr>
            </w:pPr>
            <w:r w:rsidRPr="001B5679">
              <w:rPr>
                <w:sz w:val="76"/>
                <w:szCs w:val="76"/>
              </w:rPr>
              <w:t xml:space="preserve">Blinking led project </w:t>
            </w:r>
          </w:p>
        </w:tc>
      </w:tr>
    </w:tbl>
    <w:p w14:paraId="33E818A1" w14:textId="3F01861E" w:rsidR="004D6F03" w:rsidRDefault="004D6F03" w:rsidP="004D6F03">
      <w:pPr>
        <w:pStyle w:val="Date"/>
        <w:jc w:val="right"/>
      </w:pPr>
      <w:r w:rsidRPr="004D6F03">
        <w:t>1</w:t>
      </w:r>
      <w:r w:rsidR="007A4E22">
        <w:t>3</w:t>
      </w:r>
      <w:r w:rsidRPr="004D6F03">
        <w:t>/07/2022</w:t>
      </w:r>
    </w:p>
    <w:p w14:paraId="1B93AF1B" w14:textId="5A7A9F9B" w:rsidR="00315FE4" w:rsidRDefault="00315FE4" w:rsidP="00315FE4">
      <w:pPr>
        <w:pStyle w:val="Heading1"/>
      </w:pPr>
      <w:r>
        <w:t xml:space="preserve">AIM </w:t>
      </w:r>
    </w:p>
    <w:p w14:paraId="2D49F0B3" w14:textId="632F273B" w:rsidR="00315FE4" w:rsidRDefault="00315FE4" w:rsidP="00315FE4">
      <w:pPr>
        <w:rPr>
          <w:lang w:val="en-US" w:eastAsia="ja-JP" w:bidi="ar-SA"/>
        </w:rPr>
      </w:pPr>
      <w:r>
        <w:rPr>
          <w:lang w:val="en-US" w:eastAsia="ja-JP" w:bidi="ar-SA"/>
        </w:rPr>
        <w:t xml:space="preserve">To make a circuit with a LED such that it blinks for a second and goes off and blinks again in a continuous loop. </w:t>
      </w:r>
    </w:p>
    <w:p w14:paraId="2300ED6F" w14:textId="77777777" w:rsidR="00315FE4" w:rsidRPr="00315FE4" w:rsidRDefault="00315FE4" w:rsidP="00315FE4">
      <w:pPr>
        <w:rPr>
          <w:lang w:val="en-US" w:eastAsia="ja-JP" w:bidi="ar-SA"/>
        </w:rPr>
      </w:pPr>
    </w:p>
    <w:p w14:paraId="77CAF2F7" w14:textId="66FE49C8" w:rsidR="001B5679" w:rsidRDefault="001B5679" w:rsidP="00315FE4">
      <w:pPr>
        <w:pStyle w:val="Heading1"/>
        <w:pBdr>
          <w:bottom w:val="single" w:sz="24" w:space="7" w:color="3A3A3A" w:themeColor="text2"/>
        </w:pBdr>
      </w:pPr>
      <w:r>
        <w:t xml:space="preserve">Materials required </w:t>
      </w:r>
    </w:p>
    <w:p w14:paraId="446165CE" w14:textId="3F3B1F4E" w:rsidR="001B5679" w:rsidRPr="001B5679" w:rsidRDefault="00617527" w:rsidP="00617527">
      <w:pPr>
        <w:pStyle w:val="Heading2"/>
      </w:pPr>
      <w:r>
        <w:t xml:space="preserve">Physical components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157"/>
      </w:tblGrid>
      <w:tr w:rsidR="001B5679" w14:paraId="4F153B05" w14:textId="77777777" w:rsidTr="001C3A8F">
        <w:tc>
          <w:tcPr>
            <w:tcW w:w="7083" w:type="dxa"/>
          </w:tcPr>
          <w:p w14:paraId="515E2036" w14:textId="17A0AE80" w:rsidR="001B5679" w:rsidRDefault="001B5679">
            <w:r>
              <w:t xml:space="preserve">Generic LED </w:t>
            </w:r>
          </w:p>
        </w:tc>
        <w:tc>
          <w:tcPr>
            <w:tcW w:w="1157" w:type="dxa"/>
          </w:tcPr>
          <w:p w14:paraId="23069880" w14:textId="0A531BBA" w:rsidR="001B5679" w:rsidRDefault="001B5679">
            <w:r>
              <w:t>1</w:t>
            </w:r>
          </w:p>
        </w:tc>
      </w:tr>
      <w:tr w:rsidR="001B5679" w14:paraId="2D66370E" w14:textId="77777777" w:rsidTr="001C3A8F">
        <w:tc>
          <w:tcPr>
            <w:tcW w:w="7083" w:type="dxa"/>
          </w:tcPr>
          <w:p w14:paraId="7C860475" w14:textId="28A84AC3" w:rsidR="001B5679" w:rsidRDefault="001B5679" w:rsidP="001B5679">
            <w:r>
              <w:t>Jumper Wires</w:t>
            </w:r>
          </w:p>
        </w:tc>
        <w:tc>
          <w:tcPr>
            <w:tcW w:w="1157" w:type="dxa"/>
          </w:tcPr>
          <w:p w14:paraId="3C65EDF2" w14:textId="48C5928E" w:rsidR="001B5679" w:rsidRDefault="001B5679" w:rsidP="001B5679">
            <w:r>
              <w:t>1 pack</w:t>
            </w:r>
          </w:p>
        </w:tc>
      </w:tr>
      <w:tr w:rsidR="001B5679" w14:paraId="4E37562E" w14:textId="77777777" w:rsidTr="001C3A8F">
        <w:tc>
          <w:tcPr>
            <w:tcW w:w="7083" w:type="dxa"/>
          </w:tcPr>
          <w:p w14:paraId="455ADB45" w14:textId="5B48DE33" w:rsidR="001B5679" w:rsidRDefault="001B5679" w:rsidP="001B5679">
            <w:r>
              <w:t>Generic Breadboard</w:t>
            </w:r>
          </w:p>
        </w:tc>
        <w:tc>
          <w:tcPr>
            <w:tcW w:w="1157" w:type="dxa"/>
          </w:tcPr>
          <w:p w14:paraId="499AAEF9" w14:textId="6F152400" w:rsidR="001B5679" w:rsidRDefault="001B5679" w:rsidP="001B5679">
            <w:r>
              <w:t>1</w:t>
            </w:r>
          </w:p>
        </w:tc>
      </w:tr>
      <w:tr w:rsidR="001B5679" w14:paraId="51E331B6" w14:textId="77777777" w:rsidTr="001C3A8F">
        <w:tc>
          <w:tcPr>
            <w:tcW w:w="7083" w:type="dxa"/>
          </w:tcPr>
          <w:p w14:paraId="3BF206BE" w14:textId="57C78B20" w:rsidR="001B5679" w:rsidRDefault="001B5679" w:rsidP="001B5679">
            <w:r>
              <w:t xml:space="preserve">Resistor </w:t>
            </w:r>
            <w:r w:rsidRPr="004D6F03">
              <w:rPr>
                <w:color w:val="000000" w:themeColor="text1"/>
              </w:rPr>
              <w:t>220</w:t>
            </w:r>
            <w:r w:rsidR="002749AB" w:rsidRPr="004D6F03">
              <w:rPr>
                <w:color w:val="000000" w:themeColor="text1"/>
              </w:rPr>
              <w:t xml:space="preserve"> </w:t>
            </w:r>
            <w:r w:rsidR="004D6F03" w:rsidRPr="004D6F03">
              <w:rPr>
                <w:rFonts w:ascii="Helvetica Neue" w:hAnsi="Helvetica Neue"/>
                <w:color w:val="000000" w:themeColor="text1"/>
                <w:sz w:val="21"/>
                <w:szCs w:val="21"/>
                <w:shd w:val="clear" w:color="auto" w:fill="FFFFFF"/>
              </w:rPr>
              <w:t>kΩ</w:t>
            </w:r>
          </w:p>
        </w:tc>
        <w:tc>
          <w:tcPr>
            <w:tcW w:w="1157" w:type="dxa"/>
          </w:tcPr>
          <w:p w14:paraId="4EF96D4E" w14:textId="19130525" w:rsidR="001B5679" w:rsidRDefault="001B5679" w:rsidP="001B5679">
            <w:r>
              <w:t>1</w:t>
            </w:r>
          </w:p>
        </w:tc>
      </w:tr>
      <w:tr w:rsidR="001B5679" w14:paraId="7D03DAD0" w14:textId="77777777" w:rsidTr="001C3A8F">
        <w:tc>
          <w:tcPr>
            <w:tcW w:w="7083" w:type="dxa"/>
          </w:tcPr>
          <w:p w14:paraId="13F6EDEF" w14:textId="214B9E7C" w:rsidR="001B5679" w:rsidRDefault="001B5679" w:rsidP="001B5679">
            <w:r>
              <w:t>Arduino UNO</w:t>
            </w:r>
          </w:p>
        </w:tc>
        <w:tc>
          <w:tcPr>
            <w:tcW w:w="1157" w:type="dxa"/>
          </w:tcPr>
          <w:p w14:paraId="0312A300" w14:textId="09B91AB6" w:rsidR="001B5679" w:rsidRDefault="001B5679" w:rsidP="001B5679">
            <w:r>
              <w:t>1</w:t>
            </w:r>
          </w:p>
        </w:tc>
      </w:tr>
    </w:tbl>
    <w:p w14:paraId="4580F10C" w14:textId="2592FD10" w:rsidR="00892872" w:rsidRDefault="00892872">
      <w:pPr>
        <w:pStyle w:val="Heading2"/>
      </w:pPr>
    </w:p>
    <w:p w14:paraId="1303225C" w14:textId="38B5EA4E" w:rsidR="00617527" w:rsidRPr="00617527" w:rsidRDefault="00617527" w:rsidP="00617527">
      <w:pPr>
        <w:pStyle w:val="Heading2"/>
      </w:pPr>
      <w:r>
        <w:t xml:space="preserve">System Components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617527" w14:paraId="1958C2F4" w14:textId="77777777" w:rsidTr="001C3A8F">
        <w:tc>
          <w:tcPr>
            <w:tcW w:w="7083" w:type="dxa"/>
          </w:tcPr>
          <w:p w14:paraId="66607AA1" w14:textId="5CF17260" w:rsidR="00617527" w:rsidRDefault="00617527" w:rsidP="006D7B08">
            <w:r>
              <w:t xml:space="preserve">Arduino App </w:t>
            </w:r>
          </w:p>
        </w:tc>
      </w:tr>
    </w:tbl>
    <w:p w14:paraId="7EAC3BD0" w14:textId="0E14FB96" w:rsidR="00892872" w:rsidRDefault="00892872"/>
    <w:p w14:paraId="6660E710" w14:textId="142072F7" w:rsidR="00617527" w:rsidRDefault="00617527" w:rsidP="00617527">
      <w:pPr>
        <w:pStyle w:val="Heading2"/>
      </w:pPr>
      <w:r>
        <w:t>Others (Optional)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617527" w14:paraId="51AA04FF" w14:textId="77777777" w:rsidTr="001C3A8F">
        <w:tc>
          <w:tcPr>
            <w:tcW w:w="7083" w:type="dxa"/>
          </w:tcPr>
          <w:p w14:paraId="461CA761" w14:textId="7BF3DE7C" w:rsidR="00617527" w:rsidRDefault="00617527" w:rsidP="006D7B08">
            <w:r>
              <w:t xml:space="preserve">Tinkercad </w:t>
            </w:r>
            <w:r w:rsidR="002749AB">
              <w:t xml:space="preserve">( For diagram ) </w:t>
            </w:r>
          </w:p>
        </w:tc>
      </w:tr>
      <w:tr w:rsidR="00315FE4" w14:paraId="5E71C9B8" w14:textId="77777777" w:rsidTr="001C3A8F">
        <w:tc>
          <w:tcPr>
            <w:tcW w:w="7083" w:type="dxa"/>
          </w:tcPr>
          <w:p w14:paraId="0D826538" w14:textId="5C4CFE1D" w:rsidR="00315FE4" w:rsidRDefault="00315FE4" w:rsidP="006D7B08">
            <w:r>
              <w:t>Multimeter (to measure resistor</w:t>
            </w:r>
            <w:r w:rsidR="00655104">
              <w:t xml:space="preserve"> ) </w:t>
            </w:r>
          </w:p>
        </w:tc>
      </w:tr>
    </w:tbl>
    <w:p w14:paraId="4338E4C6" w14:textId="36DDF85F" w:rsidR="00617527" w:rsidRDefault="00617527" w:rsidP="00617527"/>
    <w:p w14:paraId="739E1200" w14:textId="39CF3273" w:rsidR="00617527" w:rsidRDefault="00655104" w:rsidP="0061752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B84FA9" wp14:editId="74872A4F">
            <wp:simplePos x="0" y="0"/>
            <wp:positionH relativeFrom="margin">
              <wp:posOffset>0</wp:posOffset>
            </wp:positionH>
            <wp:positionV relativeFrom="margin">
              <wp:posOffset>6737007</wp:posOffset>
            </wp:positionV>
            <wp:extent cx="2320290" cy="1841500"/>
            <wp:effectExtent l="0" t="0" r="381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9AB">
        <w:t xml:space="preserve">Circuit connection </w:t>
      </w:r>
      <w:r w:rsidR="00617527">
        <w:t xml:space="preserve"> </w:t>
      </w:r>
    </w:p>
    <w:p w14:paraId="7C8E213D" w14:textId="1D96B5F5" w:rsidR="00617527" w:rsidRPr="00617527" w:rsidRDefault="00617527" w:rsidP="00617527"/>
    <w:p w14:paraId="4A81B7BE" w14:textId="5FD96766" w:rsidR="00C52DB0" w:rsidRDefault="00C52DB0" w:rsidP="00C52D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F92AB" wp14:editId="17BDD53F">
                <wp:simplePos x="0" y="0"/>
                <wp:positionH relativeFrom="column">
                  <wp:posOffset>3467100</wp:posOffset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957E0" w14:textId="77777777" w:rsidR="00C52DB0" w:rsidRPr="00E67A7D" w:rsidRDefault="00C52DB0" w:rsidP="00E67A7D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 Schematic 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F92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3pt;margin-top:14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" filled="f" strokeweight=".5pt">
                <v:textbox style="mso-fit-shape-to-text:t">
                  <w:txbxContent>
                    <w:p w14:paraId="72F957E0" w14:textId="77777777" w:rsidR="00C52DB0" w:rsidRPr="00E67A7D" w:rsidRDefault="00C52DB0" w:rsidP="00E67A7D">
                      <w:pPr>
                        <w:jc w:val="right"/>
                        <w:rPr>
                          <w:noProof/>
                        </w:rPr>
                      </w:pPr>
                      <w:r>
                        <w:t xml:space="preserve"> Schematic Diagram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2B3625" w14:textId="61D100CA" w:rsidR="00C52DB0" w:rsidRDefault="00C52DB0">
      <w:pPr>
        <w:spacing w:after="160" w:line="31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A8F4F" wp14:editId="7FD6614D">
                <wp:simplePos x="0" y="0"/>
                <wp:positionH relativeFrom="column">
                  <wp:posOffset>1189134</wp:posOffset>
                </wp:positionH>
                <wp:positionV relativeFrom="paragraph">
                  <wp:posOffset>2892026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E9E6E" w14:textId="61E3F7E8" w:rsidR="00C52DB0" w:rsidRPr="00E67A7D" w:rsidRDefault="00C52DB0" w:rsidP="00C52DB0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 Connections 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A8F4F" id="Text Box 4" o:spid="_x0000_s1027" type="#_x0000_t202" style="position:absolute;margin-left:93.65pt;margin-top:227.7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" filled="f" strokeweight=".5pt">
                <v:textbox style="mso-fit-shape-to-text:t">
                  <w:txbxContent>
                    <w:p w14:paraId="65EE9E6E" w14:textId="61E3F7E8" w:rsidR="00C52DB0" w:rsidRPr="00E67A7D" w:rsidRDefault="00C52DB0" w:rsidP="00C52DB0">
                      <w:pPr>
                        <w:jc w:val="right"/>
                        <w:rPr>
                          <w:noProof/>
                        </w:rPr>
                      </w:pPr>
                      <w:r>
                        <w:t xml:space="preserve"> Connections diagram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B80A46B" wp14:editId="7E0C482E">
            <wp:simplePos x="0" y="0"/>
            <wp:positionH relativeFrom="margin">
              <wp:posOffset>3000163</wp:posOffset>
            </wp:positionH>
            <wp:positionV relativeFrom="margin">
              <wp:posOffset>7567930</wp:posOffset>
            </wp:positionV>
            <wp:extent cx="2575560" cy="182689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60462D0" w14:textId="5578C0B1" w:rsidR="00617527" w:rsidRDefault="00C52DB0" w:rsidP="00655104">
      <w:pPr>
        <w:pStyle w:val="Heading1"/>
      </w:pPr>
      <w:r>
        <w:lastRenderedPageBreak/>
        <w:t>Code</w:t>
      </w:r>
    </w:p>
    <w:p w14:paraId="167CDD1D" w14:textId="799A8A28" w:rsidR="00C52DB0" w:rsidRDefault="00655104" w:rsidP="00C52DB0">
      <w:r>
        <w:rPr>
          <w:noProof/>
        </w:rPr>
        <w:drawing>
          <wp:inline distT="0" distB="0" distL="0" distR="0" wp14:anchorId="3BC754F0" wp14:editId="48833A7F">
            <wp:extent cx="5238750" cy="14236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4D7C" w14:textId="77777777" w:rsidR="00655104" w:rsidRDefault="00655104" w:rsidP="00315FE4">
      <w:pPr>
        <w:pStyle w:val="Heading2"/>
      </w:pPr>
    </w:p>
    <w:p w14:paraId="17422B8E" w14:textId="436F979D" w:rsidR="00315FE4" w:rsidRDefault="00315FE4" w:rsidP="00315FE4">
      <w:pPr>
        <w:pStyle w:val="Heading2"/>
      </w:pPr>
      <w:r>
        <w:t xml:space="preserve">PERSONAL NOTES </w:t>
      </w:r>
    </w:p>
    <w:p w14:paraId="339AB637" w14:textId="77777777" w:rsidR="00315FE4" w:rsidRDefault="00315FE4" w:rsidP="00C52DB0"/>
    <w:p w14:paraId="7994B3E4" w14:textId="77777777" w:rsidR="00315FE4" w:rsidRDefault="00315FE4" w:rsidP="00C52DB0">
      <w:pPr>
        <w:pStyle w:val="ListParagraph"/>
        <w:numPr>
          <w:ilvl w:val="0"/>
          <w:numId w:val="11"/>
        </w:numPr>
      </w:pPr>
      <w:r>
        <w:t xml:space="preserve">Void setup &amp; Void loop </w:t>
      </w:r>
      <w:r w:rsidRPr="00167E93">
        <w:sym w:font="Wingdings" w:char="F0E0"/>
      </w:r>
      <w:r>
        <w:t xml:space="preserve"> function setup &amp; draw </w:t>
      </w:r>
    </w:p>
    <w:p w14:paraId="56CBE035" w14:textId="77777777" w:rsidR="00315FE4" w:rsidRDefault="00315FE4" w:rsidP="00C52DB0">
      <w:pPr>
        <w:pStyle w:val="ListParagraph"/>
        <w:numPr>
          <w:ilvl w:val="0"/>
          <w:numId w:val="11"/>
        </w:numPr>
      </w:pPr>
      <w:r>
        <w:t xml:space="preserve">pinMode </w:t>
      </w:r>
      <w:r w:rsidRPr="00167E93">
        <w:sym w:font="Wingdings" w:char="F0E0"/>
      </w:r>
      <w:r>
        <w:t xml:space="preserve"> used to define what pin is used and for what purpose </w:t>
      </w:r>
    </w:p>
    <w:p w14:paraId="54EC8B28" w14:textId="026D856D" w:rsidR="00315FE4" w:rsidRDefault="00315FE4" w:rsidP="00C52DB0">
      <w:pPr>
        <w:pStyle w:val="ListParagraph"/>
        <w:numPr>
          <w:ilvl w:val="0"/>
          <w:numId w:val="11"/>
        </w:numPr>
      </w:pPr>
      <w:r>
        <w:t xml:space="preserve">digitalWrite </w:t>
      </w:r>
      <w:r w:rsidRPr="00167E93">
        <w:sym w:font="Wingdings" w:char="F0E0"/>
      </w:r>
      <w:r>
        <w:t xml:space="preserve"> works like switch HIGH means electricity flowing LOW means stopped </w:t>
      </w:r>
    </w:p>
    <w:p w14:paraId="7671E905" w14:textId="77777777" w:rsidR="00315FE4" w:rsidRDefault="00315FE4" w:rsidP="00315FE4">
      <w:pPr>
        <w:pStyle w:val="ListParagraph"/>
      </w:pPr>
    </w:p>
    <w:p w14:paraId="5612BCC6" w14:textId="2B3087F4" w:rsidR="00315FE4" w:rsidRDefault="00315FE4" w:rsidP="00315FE4">
      <w:pPr>
        <w:pStyle w:val="Heading1"/>
      </w:pPr>
      <w:r>
        <w:t>observations</w:t>
      </w:r>
    </w:p>
    <w:p w14:paraId="62183611" w14:textId="21FCAAB9" w:rsidR="00315FE4" w:rsidRDefault="00655104" w:rsidP="00655104">
      <w:pPr>
        <w:pStyle w:val="ListParagraph"/>
        <w:numPr>
          <w:ilvl w:val="0"/>
          <w:numId w:val="12"/>
        </w:numPr>
      </w:pPr>
      <w:r>
        <w:t xml:space="preserve">LED blinks for a second and becomes dull again </w:t>
      </w:r>
    </w:p>
    <w:p w14:paraId="5A354CD3" w14:textId="18867463" w:rsidR="00655104" w:rsidRDefault="00655104" w:rsidP="00655104">
      <w:pPr>
        <w:pStyle w:val="ListParagraph"/>
      </w:pPr>
    </w:p>
    <w:p w14:paraId="23CD31D9" w14:textId="4314BB4A" w:rsidR="00655104" w:rsidRDefault="00655104" w:rsidP="00655104">
      <w:pPr>
        <w:pStyle w:val="Heading1"/>
      </w:pPr>
      <w:r>
        <w:t xml:space="preserve">Precautions </w:t>
      </w:r>
    </w:p>
    <w:p w14:paraId="34611DFE" w14:textId="77777777" w:rsidR="00655104" w:rsidRDefault="00655104" w:rsidP="00655104">
      <w:pPr>
        <w:pStyle w:val="ListParagraph"/>
        <w:numPr>
          <w:ilvl w:val="0"/>
          <w:numId w:val="14"/>
        </w:numPr>
      </w:pPr>
      <w:r>
        <w:t>Make sure resistor is of correct measure</w:t>
      </w:r>
    </w:p>
    <w:p w14:paraId="1AFC2969" w14:textId="5AF462BB" w:rsidR="00655104" w:rsidRDefault="00655104" w:rsidP="00655104">
      <w:pPr>
        <w:pStyle w:val="ListParagraph"/>
        <w:numPr>
          <w:ilvl w:val="0"/>
          <w:numId w:val="14"/>
        </w:numPr>
      </w:pPr>
      <w:r>
        <w:t xml:space="preserve">Make sure code is debugged </w:t>
      </w:r>
    </w:p>
    <w:p w14:paraId="7E24B4ED" w14:textId="77777777" w:rsidR="00655104" w:rsidRDefault="00655104" w:rsidP="00655104">
      <w:pPr>
        <w:pStyle w:val="ListParagraph"/>
      </w:pPr>
      <w:r>
        <w:t xml:space="preserve">  - semi colons on all lines </w:t>
      </w:r>
    </w:p>
    <w:p w14:paraId="6C7C786C" w14:textId="76D468A2" w:rsidR="00655104" w:rsidRDefault="00655104" w:rsidP="00655104">
      <w:pPr>
        <w:ind w:left="360"/>
      </w:pPr>
      <w:r>
        <w:t xml:space="preserve">        - parenthesis </w:t>
      </w:r>
    </w:p>
    <w:p w14:paraId="7581AD97" w14:textId="73625B7D" w:rsidR="00D342E0" w:rsidRDefault="00655104" w:rsidP="00D342E0">
      <w:pPr>
        <w:pStyle w:val="ListParagraph"/>
        <w:numPr>
          <w:ilvl w:val="0"/>
          <w:numId w:val="14"/>
        </w:numPr>
      </w:pPr>
      <w:r>
        <w:t xml:space="preserve">Make sure right port is connected ( Tools &lt; Port ) </w:t>
      </w:r>
    </w:p>
    <w:p w14:paraId="4BCC7B95" w14:textId="363452C3" w:rsidR="00B3606B" w:rsidRDefault="00B3606B" w:rsidP="00D342E0">
      <w:pPr>
        <w:pStyle w:val="Heading1"/>
      </w:pPr>
    </w:p>
    <w:p w14:paraId="7483E8E2" w14:textId="3AD47FA4" w:rsidR="00AD63F3" w:rsidRPr="00953423" w:rsidRDefault="00AD63F3" w:rsidP="00953423">
      <w:pPr>
        <w:pStyle w:val="Heading1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6A0402" wp14:editId="45674D86">
            <wp:simplePos x="0" y="0"/>
            <wp:positionH relativeFrom="margin">
              <wp:posOffset>2092960</wp:posOffset>
            </wp:positionH>
            <wp:positionV relativeFrom="margin">
              <wp:posOffset>7734300</wp:posOffset>
            </wp:positionV>
            <wp:extent cx="3368675" cy="19043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vie::/Users/riddhichadda/Documents/AI /Year_1_Practicals/P1_Blinking_LED_Project/Project video  .mp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685A1" wp14:editId="024022C8">
                <wp:simplePos x="0" y="0"/>
                <wp:positionH relativeFrom="column">
                  <wp:posOffset>2092960</wp:posOffset>
                </wp:positionH>
                <wp:positionV relativeFrom="paragraph">
                  <wp:posOffset>591185</wp:posOffset>
                </wp:positionV>
                <wp:extent cx="3258185" cy="4470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4DD00" w14:textId="29639A43" w:rsidR="00AD63F3" w:rsidRPr="00AD63F3" w:rsidRDefault="00AD63F3" w:rsidP="00AD63F3">
                            <w:pPr>
                              <w:jc w:val="right"/>
                              <w:rPr>
                                <w:color w:val="595959" w:themeColor="text1" w:themeTint="A6"/>
                              </w:rPr>
                            </w:pPr>
                            <w:r w:rsidRPr="00AD63F3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AD63F3">
                              <w:rPr>
                                <w:color w:val="595959" w:themeColor="text1" w:themeTint="A6"/>
                              </w:rPr>
                              <w:t>*double click to turn on video or use the link*</w:t>
                            </w:r>
                          </w:p>
                          <w:p w14:paraId="093ADB00" w14:textId="08868762" w:rsidR="00AD63F3" w:rsidRPr="00E67A7D" w:rsidRDefault="00AD63F3" w:rsidP="00AD63F3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hyperlink r:id="rId12" w:history="1">
                              <w:r w:rsidRPr="00AD63F3">
                                <w:rPr>
                                  <w:rStyle w:val="Hyperlink"/>
                                  <w:noProof/>
                                </w:rPr>
                                <w:t>https://youtu.be/AEH5HM9n7T8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85A1" id="Text Box 8" o:spid="_x0000_s1028" type="#_x0000_t202" style="position:absolute;margin-left:164.8pt;margin-top:46.55pt;width:256.55pt;height:3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" filled="f" stroked="f" strokeweight=".5pt">
                <v:textbox>
                  <w:txbxContent>
                    <w:p w14:paraId="4574DD00" w14:textId="29639A43" w:rsidR="00AD63F3" w:rsidRPr="00AD63F3" w:rsidRDefault="00AD63F3" w:rsidP="00AD63F3">
                      <w:pPr>
                        <w:jc w:val="right"/>
                        <w:rPr>
                          <w:color w:val="595959" w:themeColor="text1" w:themeTint="A6"/>
                        </w:rPr>
                      </w:pPr>
                      <w:r w:rsidRPr="00AD63F3">
                        <w:rPr>
                          <w:color w:val="595959" w:themeColor="text1" w:themeTint="A6"/>
                        </w:rPr>
                        <w:t xml:space="preserve"> </w:t>
                      </w:r>
                      <w:r w:rsidRPr="00AD63F3">
                        <w:rPr>
                          <w:color w:val="595959" w:themeColor="text1" w:themeTint="A6"/>
                        </w:rPr>
                        <w:t>*double click to turn on video or use the link*</w:t>
                      </w:r>
                    </w:p>
                    <w:p w14:paraId="093ADB00" w14:textId="08868762" w:rsidR="00AD63F3" w:rsidRPr="00E67A7D" w:rsidRDefault="00AD63F3" w:rsidP="00AD63F3">
                      <w:pPr>
                        <w:jc w:val="right"/>
                        <w:rPr>
                          <w:noProof/>
                        </w:rPr>
                      </w:pPr>
                      <w:hyperlink r:id="rId13" w:history="1">
                        <w:r w:rsidRPr="00AD63F3">
                          <w:rPr>
                            <w:rStyle w:val="Hyperlink"/>
                            <w:noProof/>
                          </w:rPr>
                          <w:t>https://youtu.be/AEH5HM9n7T8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342E0">
        <w:t>Results</w:t>
      </w:r>
      <w:r w:rsidR="00902942">
        <w:rPr>
          <w:noProof/>
        </w:rPr>
        <w:drawing>
          <wp:anchor distT="0" distB="0" distL="114300" distR="114300" simplePos="0" relativeHeight="251665408" behindDoc="0" locked="0" layoutInCell="1" allowOverlap="1" wp14:anchorId="0DFFA63B" wp14:editId="33CCB495">
            <wp:simplePos x="0" y="0"/>
            <wp:positionH relativeFrom="margin">
              <wp:posOffset>-120650</wp:posOffset>
            </wp:positionH>
            <wp:positionV relativeFrom="margin">
              <wp:posOffset>7253605</wp:posOffset>
            </wp:positionV>
            <wp:extent cx="1995805" cy="1497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63F3" w:rsidRPr="00953423">
      <w:footerReference w:type="default" r:id="rId15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6693" w14:textId="77777777" w:rsidR="0014111D" w:rsidRDefault="0014111D">
      <w:r>
        <w:separator/>
      </w:r>
    </w:p>
  </w:endnote>
  <w:endnote w:type="continuationSeparator" w:id="0">
    <w:p w14:paraId="50C50901" w14:textId="77777777" w:rsidR="0014111D" w:rsidRDefault="0014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2E31E" w14:textId="77777777" w:rsidR="00892872" w:rsidRDefault="00B3204C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C10FC" w14:textId="77777777" w:rsidR="0014111D" w:rsidRDefault="0014111D">
      <w:r>
        <w:separator/>
      </w:r>
    </w:p>
  </w:footnote>
  <w:footnote w:type="continuationSeparator" w:id="0">
    <w:p w14:paraId="78A59DCE" w14:textId="77777777" w:rsidR="0014111D" w:rsidRDefault="00141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F82891"/>
    <w:multiLevelType w:val="hybridMultilevel"/>
    <w:tmpl w:val="C5A4CDA0"/>
    <w:lvl w:ilvl="0" w:tplc="991C5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63011"/>
    <w:multiLevelType w:val="hybridMultilevel"/>
    <w:tmpl w:val="0418522E"/>
    <w:lvl w:ilvl="0" w:tplc="9D204E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07331"/>
    <w:multiLevelType w:val="hybridMultilevel"/>
    <w:tmpl w:val="20EE93E4"/>
    <w:lvl w:ilvl="0" w:tplc="3070B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8318C3"/>
    <w:multiLevelType w:val="hybridMultilevel"/>
    <w:tmpl w:val="83A03110"/>
    <w:lvl w:ilvl="0" w:tplc="73586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4493">
    <w:abstractNumId w:val="9"/>
  </w:num>
  <w:num w:numId="2" w16cid:durableId="736705981">
    <w:abstractNumId w:val="7"/>
  </w:num>
  <w:num w:numId="3" w16cid:durableId="1807624663">
    <w:abstractNumId w:val="6"/>
  </w:num>
  <w:num w:numId="4" w16cid:durableId="1766606856">
    <w:abstractNumId w:val="5"/>
  </w:num>
  <w:num w:numId="5" w16cid:durableId="2122452364">
    <w:abstractNumId w:val="4"/>
  </w:num>
  <w:num w:numId="6" w16cid:durableId="16540162">
    <w:abstractNumId w:val="8"/>
  </w:num>
  <w:num w:numId="7" w16cid:durableId="632977944">
    <w:abstractNumId w:val="3"/>
  </w:num>
  <w:num w:numId="8" w16cid:durableId="1268267742">
    <w:abstractNumId w:val="2"/>
  </w:num>
  <w:num w:numId="9" w16cid:durableId="25328887">
    <w:abstractNumId w:val="1"/>
  </w:num>
  <w:num w:numId="10" w16cid:durableId="1083186434">
    <w:abstractNumId w:val="0"/>
  </w:num>
  <w:num w:numId="11" w16cid:durableId="560364306">
    <w:abstractNumId w:val="13"/>
  </w:num>
  <w:num w:numId="12" w16cid:durableId="872352720">
    <w:abstractNumId w:val="11"/>
  </w:num>
  <w:num w:numId="13" w16cid:durableId="1489899601">
    <w:abstractNumId w:val="12"/>
  </w:num>
  <w:num w:numId="14" w16cid:durableId="10716615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79"/>
    <w:rsid w:val="0014111D"/>
    <w:rsid w:val="001B5679"/>
    <w:rsid w:val="001C3A8F"/>
    <w:rsid w:val="002749AB"/>
    <w:rsid w:val="00315FE4"/>
    <w:rsid w:val="004B1A30"/>
    <w:rsid w:val="004D6F03"/>
    <w:rsid w:val="004F115B"/>
    <w:rsid w:val="00617527"/>
    <w:rsid w:val="00655104"/>
    <w:rsid w:val="007A4E22"/>
    <w:rsid w:val="00873604"/>
    <w:rsid w:val="00892872"/>
    <w:rsid w:val="00902942"/>
    <w:rsid w:val="00953423"/>
    <w:rsid w:val="009A5816"/>
    <w:rsid w:val="00A25D82"/>
    <w:rsid w:val="00AD63F3"/>
    <w:rsid w:val="00B3204C"/>
    <w:rsid w:val="00B3606B"/>
    <w:rsid w:val="00C52DB0"/>
    <w:rsid w:val="00D3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137D"/>
  <w15:chartTrackingRefBased/>
  <w15:docId w15:val="{73C8A299-1562-954F-9372-71FCA2DD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03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 w:bidi="mr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/>
      <w:outlineLvl w:val="0"/>
    </w:pPr>
    <w:rPr>
      <w:rFonts w:asciiTheme="majorHAnsi" w:eastAsiaTheme="majorEastAsia" w:hAnsiTheme="majorHAnsi" w:cstheme="majorBidi"/>
      <w:b/>
      <w:caps/>
      <w:color w:val="3A3A3A" w:themeColor="text2"/>
      <w:sz w:val="50"/>
      <w:szCs w:val="32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3A3A3A" w:themeColor="text2"/>
      <w:sz w:val="26"/>
      <w:szCs w:val="26"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160" w:line="312" w:lineRule="auto"/>
      <w:outlineLvl w:val="2"/>
    </w:pPr>
    <w:rPr>
      <w:rFonts w:asciiTheme="majorHAnsi" w:eastAsiaTheme="majorEastAsia" w:hAnsiTheme="majorHAnsi" w:cstheme="majorBidi"/>
      <w:b/>
      <w:i/>
      <w:color w:val="3A3A3A" w:themeColor="text2"/>
      <w:sz w:val="26"/>
      <w:lang w:val="en-US"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color w:val="3A3A3A" w:themeColor="text2"/>
      <w:kern w:val="28"/>
      <w:sz w:val="94"/>
      <w:szCs w:val="56"/>
      <w:lang w:val="en-US" w:eastAsia="ja-JP" w:bidi="ar-SA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asciiTheme="minorHAnsi" w:eastAsiaTheme="minorEastAsia" w:hAnsiTheme="minorHAnsi" w:cstheme="minorBidi"/>
      <w:i/>
      <w:color w:val="3A3A3A" w:themeColor="text2"/>
      <w:sz w:val="48"/>
      <w:szCs w:val="26"/>
      <w:lang w:val="en-US" w:eastAsia="ja-JP" w:bidi="ar-SA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rFonts w:asciiTheme="minorHAnsi" w:eastAsiaTheme="minorHAnsi" w:hAnsiTheme="minorHAnsi" w:cstheme="minorBidi"/>
      <w:color w:val="3A3A3A" w:themeColor="text2"/>
      <w:sz w:val="32"/>
      <w:szCs w:val="26"/>
      <w:lang w:val="en-US" w:eastAsia="ja-JP" w:bidi="ar-SA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b/>
      <w:color w:val="3A3A3A" w:themeColor="text2"/>
      <w:sz w:val="36"/>
      <w:szCs w:val="26"/>
      <w:lang w:val="en-US" w:eastAsia="ja-JP" w:bidi="ar-SA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3A3A3A" w:themeColor="text2"/>
      <w:sz w:val="26"/>
      <w:szCs w:val="26"/>
      <w:lang w:val="en-US" w:eastAsia="ja-JP" w:bidi="ar-SA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3A3A3A" w:themeColor="text2"/>
      <w:sz w:val="22"/>
      <w:szCs w:val="18"/>
      <w:lang w:val="en-US" w:eastAsia="ja-JP" w:bidi="ar-SA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315FE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3606B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AEH5HM9n7T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AEH5HM9n7T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ddhichadda/Library/Containers/com.microsoft.Word/Data/Library/Application%20Support/Microsoft/Office/16.0/DTS/en-GB%7b5A66084B-877C-AE42-8603-325571CE5471%7d/%7b69D0298E-82A4-354E-9B6B-287A97A25764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2FBDC-D3E5-B749-8215-1AD4D97F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Catalogue.dotx</Template>
  <TotalTime>45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Riddhi Vaneet Chadda</cp:lastModifiedBy>
  <cp:revision>8</cp:revision>
  <dcterms:created xsi:type="dcterms:W3CDTF">2022-07-24T11:04:00Z</dcterms:created>
  <dcterms:modified xsi:type="dcterms:W3CDTF">2022-07-24T13:52:00Z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